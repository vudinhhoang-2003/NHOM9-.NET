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C0F85" w14:textId="77777777" w:rsidR="007C3465" w:rsidRDefault="007701B0">
      <w:pPr>
        <w:sectPr w:rsidR="007C3465" w:rsidSect="00AD3D92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5E43252B" wp14:editId="5F9EA95B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86692" y="2560033"/>
                            <a:ext cx="399034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EC439" w14:textId="7A2BAAF6" w:rsidR="003E3F49" w:rsidRPr="005D49C9" w:rsidRDefault="006F61D5" w:rsidP="00F61B9B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NHÓM 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13564"/>
                            <a:ext cx="5562600" cy="1459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E5C87" w14:textId="1632A9A5" w:rsidR="007A410F" w:rsidRPr="005D49C9" w:rsidRDefault="00F61B9B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br/>
                              </w:r>
                              <w:r w:rsidR="006F61D5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XÂY DỰNG </w:t>
                              </w:r>
                              <w:r w:rsidR="001772E7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PHẦN MỀM</w:t>
                              </w:r>
                              <w:r w:rsidR="006F61D5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 QUẢN LÝ DANH BẠ</w:t>
                              </w:r>
                            </w:p>
                            <w:p w14:paraId="21409424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14:paraId="457FEE89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14:paraId="57EEE638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0302D421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1E90AB0A" w14:textId="0F3C0D19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02E44" w14:textId="2F91B869"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C3269E">
                                <w:rPr>
                                  <w:rFonts w:ascii="Times New Roman" w:hAnsi="Times New Roman"/>
                                  <w:b/>
                                </w:rPr>
                                <w:t>20</w:t>
                              </w:r>
                              <w:r w:rsidR="00F61B9B">
                                <w:rPr>
                                  <w:rFonts w:ascii="Times New Roman" w:hAnsi="Times New Roman"/>
                                  <w:b/>
                                </w:rPr>
                                <w:t>2</w:t>
                              </w:r>
                              <w:r w:rsidR="006F61D5">
                                <w:rPr>
                                  <w:rFonts w:ascii="Times New Roman" w:hAnsi="Times New Roman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E59A4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5B31B886" w14:textId="60A71488" w:rsidR="007C3465" w:rsidRDefault="007A410F" w:rsidP="0019207D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04CB96A0" w14:textId="3826D580" w:rsidR="00AD3D92" w:rsidRDefault="00AD3D92" w:rsidP="0019207D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t>KHOA CÔNG NGHỆ THÔNG TIN</w:t>
                              </w:r>
                            </w:p>
                            <w:p w14:paraId="44D97314" w14:textId="3FBB7390" w:rsidR="00AD3D92" w:rsidRPr="00F65597" w:rsidRDefault="00AD3D92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t>BỘ MÔN CÔNG NGHỆ PHẦN MỀM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43252B" id="Canvas 2" o:spid="_x0000_s1026" editas="canvas" style="width:438pt;height:726.3pt;mso-position-horizontal-relative:char;mso-position-vertical-relative:line" coordsize="55626,9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866;top:25600;width:39904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2F2EC439" w14:textId="7A2BAAF6" w:rsidR="003E3F49" w:rsidRPr="005D49C9" w:rsidRDefault="006F61D5" w:rsidP="00F61B9B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NHÓM 09</w:t>
                        </w:r>
                      </w:p>
                    </w:txbxContent>
                  </v:textbox>
                </v:shape>
                <v:shape id="Text Box 5" o:spid="_x0000_s1029" type="#_x0000_t202" style="position:absolute;top:46135;width:55626;height:1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84E5C87" w14:textId="1632A9A5" w:rsidR="007A410F" w:rsidRPr="005D49C9" w:rsidRDefault="00F61B9B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br/>
                        </w:r>
                        <w:r w:rsidR="006F61D5"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XÂY DỰNG </w:t>
                        </w:r>
                        <w:r w:rsidR="001772E7">
                          <w:rPr>
                            <w:rFonts w:ascii="Arial" w:hAnsi="Arial"/>
                            <w:sz w:val="44"/>
                            <w:szCs w:val="96"/>
                          </w:rPr>
                          <w:t>PHẦN MỀM</w:t>
                        </w:r>
                        <w:r w:rsidR="006F61D5"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 QUẢN LÝ DANH BẠ</w:t>
                        </w:r>
                      </w:p>
                      <w:p w14:paraId="21409424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14:paraId="457FEE89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14:paraId="57EEE638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0302D421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1E90AB0A" w14:textId="0F3C0D19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o:lock v:ext="edit" aspectratio="t"/>
                  <v:textbox style="mso-fit-shape-to-text:t" inset="0,0,0,0">
                    <w:txbxContent>
                      <w:p w14:paraId="1C102E44" w14:textId="2F91B869"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C3269E">
                          <w:rPr>
                            <w:rFonts w:ascii="Times New Roman" w:hAnsi="Times New Roman"/>
                            <w:b/>
                          </w:rPr>
                          <w:t>20</w:t>
                        </w:r>
                        <w:r w:rsidR="00F61B9B">
                          <w:rPr>
                            <w:rFonts w:ascii="Times New Roman" w:hAnsi="Times New Roman"/>
                            <w:b/>
                          </w:rPr>
                          <w:t>2</w:t>
                        </w:r>
                        <w:r w:rsidR="006F61D5">
                          <w:rPr>
                            <w:rFonts w:ascii="Times New Roman" w:hAnsi="Times New Roman"/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o:lock v:ext="edit" aspectratio="t"/>
                  <v:textbox style="mso-fit-shape-to-text:t">
                    <w:txbxContent>
                      <w:p w14:paraId="262E59A4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5B31B886" w14:textId="60A71488" w:rsidR="007C3465" w:rsidRDefault="007A410F" w:rsidP="0019207D">
                        <w:pPr>
                          <w:jc w:val="center"/>
                          <w:rPr>
                            <w:rFonts w:ascii="Times New Roman" w:hAnsi="Times New Roman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04CB96A0" w14:textId="3826D580" w:rsidR="00AD3D92" w:rsidRDefault="00AD3D92" w:rsidP="0019207D">
                        <w:pPr>
                          <w:jc w:val="center"/>
                          <w:rPr>
                            <w:rFonts w:ascii="Times New Roman" w:hAnsi="Times New Roman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Cs w:val="28"/>
                          </w:rPr>
                          <w:t>KHOA CÔNG NGHỆ THÔNG TIN</w:t>
                        </w:r>
                      </w:p>
                      <w:p w14:paraId="44D97314" w14:textId="3FBB7390" w:rsidR="00AD3D92" w:rsidRPr="00F65597" w:rsidRDefault="00AD3D92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Cs w:val="28"/>
                          </w:rPr>
                          <w:t>BỘ MÔN CÔNG NGHỆ PHẦN MỀM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5C129E" w14:textId="77777777"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 wp14:anchorId="7EE425AE" wp14:editId="49EE3984">
                <wp:extent cx="5562600" cy="9330055"/>
                <wp:effectExtent l="0" t="0" r="0" b="4445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59851" w14:textId="77777777"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BÀI TẬP LỚN</w:t>
                              </w:r>
                            </w:p>
                            <w:p w14:paraId="0CE144EE" w14:textId="1E4D7566" w:rsidR="007A410F" w:rsidRPr="007A410F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Môn học: </w:t>
                              </w:r>
                              <w:r w:rsidR="006F61D5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Lập trình .NET1 + BTL</w:t>
                              </w:r>
                            </w:p>
                            <w:p w14:paraId="391E0859" w14:textId="77777777"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033066A" w14:textId="77777777"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39446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EFB55" w14:textId="3D83EBA9"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6F61D5">
                                <w:rPr>
                                  <w:rFonts w:ascii="Times New Roman" w:hAnsi="Times New Roman"/>
                                  <w:b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D5C2B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35A5B4EA" w14:textId="77777777"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311A3FF0" w14:textId="77777777"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702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36EEC" w14:textId="77777777" w:rsidR="00F61B9B" w:rsidRPr="00F61B9B" w:rsidRDefault="00F61B9B" w:rsidP="00F61B9B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F61B9B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TÊN </w:t>
                              </w:r>
                              <w:r w:rsidRPr="00F61B9B">
                                <w:rPr>
                                  <w:rFonts w:ascii="Times New Roman" w:hAnsi="Times New Roman" w:hint="eastAsia"/>
                                  <w:b/>
                                  <w:sz w:val="40"/>
                                  <w:szCs w:val="28"/>
                                </w:rPr>
                                <w:t>Đ</w:t>
                              </w:r>
                              <w:r w:rsidRPr="00F61B9B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Ề TÀI</w:t>
                              </w:r>
                            </w:p>
                            <w:p w14:paraId="4520926E" w14:textId="0A40473F" w:rsidR="007C3465" w:rsidRPr="001A25BD" w:rsidRDefault="006F61D5" w:rsidP="00F61B9B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XÂY DỰNG </w:t>
                              </w:r>
                              <w:r w:rsidR="0057793A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PHẦN MỀM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 QUẢN LÝ DANH BẠ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" y="6067425"/>
                            <a:ext cx="2773680" cy="301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0ACB4" w14:textId="77777777" w:rsidR="007A410F" w:rsidRPr="005D49C9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SINH VIÊN THỰC HIỆN</w:t>
                              </w:r>
                            </w:p>
                            <w:p w14:paraId="4257D121" w14:textId="59E8D548" w:rsidR="007A410F" w:rsidRPr="006F61D5" w:rsidRDefault="006F61D5" w:rsidP="006F61D5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Vũ Đình Hoàng</w:t>
                              </w:r>
                              <w:r w:rsid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2121050409</w:t>
                              </w:r>
                              <w:r w:rsid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3DFEBA07" w14:textId="3270FE3A" w:rsidR="002A0309" w:rsidRPr="00715BD9" w:rsidRDefault="002A0309" w:rsidP="002A030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Nguyễn </w:t>
                              </w:r>
                              <w:r w:rsidR="006F61D5">
                                <w:rPr>
                                  <w:rFonts w:ascii="Times New Roman" w:hAnsi="Times New Roman"/>
                                  <w:sz w:val="24"/>
                                </w:rPr>
                                <w:t>Ngọc Minh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6F61D5">
                                <w:rPr>
                                  <w:rFonts w:ascii="Times New Roman" w:hAnsi="Times New Roman"/>
                                  <w:sz w:val="24"/>
                                </w:rPr>
                                <w:t>(2121050595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(C)</w:t>
                              </w:r>
                            </w:p>
                            <w:p w14:paraId="7FDACD93" w14:textId="3A012605" w:rsidR="002A0309" w:rsidRPr="00715BD9" w:rsidRDefault="006F61D5" w:rsidP="002A030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Hà Tấn Tường</w:t>
                              </w:r>
                              <w:r w:rsidR="002A030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2121050164</w:t>
                              </w:r>
                              <w:r w:rsidR="002A0309"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 w:rsidR="002A0309"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080D7B10" w14:textId="28CA99F9" w:rsidR="002A0309" w:rsidRDefault="002A0309" w:rsidP="002A030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="006F61D5">
                                <w:rPr>
                                  <w:rFonts w:ascii="Times New Roman" w:hAnsi="Times New Roman"/>
                                  <w:sz w:val="24"/>
                                </w:rPr>
                                <w:t>DCCTCLC66A1</w:t>
                              </w:r>
                            </w:p>
                            <w:p w14:paraId="0836D5A1" w14:textId="3FAA3978" w:rsidR="005761BF" w:rsidRPr="005761BF" w:rsidRDefault="005761BF" w:rsidP="002A0309">
                              <w:pPr>
                                <w:jc w:val="center"/>
                                <w:rPr>
                                  <w:rFonts w:ascii=".VnTimeH" w:hAnsi=".VnTimeH"/>
                                  <w:i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6067425"/>
                            <a:ext cx="2895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21183" w14:textId="77777777"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CÁN BỘ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GIẢNG DẠY</w:t>
                              </w:r>
                            </w:p>
                            <w:p w14:paraId="23C6B924" w14:textId="7D49FD1E" w:rsidR="007A410F" w:rsidRPr="007A410F" w:rsidRDefault="006F61D5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GVC. NCS. ThS. Phạm Văn Đồng</w:t>
                              </w:r>
                            </w:p>
                            <w:p w14:paraId="19B958CC" w14:textId="593D97B1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</w:t>
                              </w:r>
                              <w:r w:rsid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6F61D5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</w:t>
                              </w:r>
                            </w:p>
                            <w:p w14:paraId="76903EDB" w14:textId="77777777"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E425AE" id="Canvas 31" o:spid="_x0000_s1032" editas="canvas" style="width:438pt;height:734.65pt;mso-position-horizontal-relative:char;mso-position-vertical-relative:line" coordsize="55626,9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">
                <v:shape id="_x0000_s1033" type="#_x0000_t75" style="position:absolute;width:55626;height:93300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74F59851" w14:textId="77777777"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BÀI TẬP LỚN</w:t>
                        </w:r>
                      </w:p>
                      <w:p w14:paraId="0CE144EE" w14:textId="1E4D7566" w:rsidR="007A410F" w:rsidRPr="007A410F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Môn học: </w:t>
                        </w:r>
                        <w:r w:rsidR="006F61D5">
                          <w:rPr>
                            <w:rFonts w:ascii="Times New Roman" w:hAnsi="Times New Roman"/>
                            <w:b/>
                            <w:sz w:val="24"/>
                          </w:rPr>
                          <w:t>Lập trình .NET1 + BTL</w:t>
                        </w:r>
                      </w:p>
                      <w:p w14:paraId="391E0859" w14:textId="77777777"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033066A" w14:textId="77777777"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394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o:lock v:ext="edit" aspectratio="t"/>
                  <v:textbox style="mso-fit-shape-to-text:t" inset="0,0,0,0">
                    <w:txbxContent>
                      <w:p w14:paraId="546EFB55" w14:textId="3D83EBA9"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6F61D5">
                          <w:rPr>
                            <w:rFonts w:ascii="Times New Roman" w:hAnsi="Times New Roman"/>
                            <w:b/>
                          </w:rPr>
                          <w:t>2024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14:paraId="415D5C2B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35A5B4EA" w14:textId="77777777"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311A3FF0" w14:textId="77777777"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33437;width:55626;height:2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1036EEC" w14:textId="77777777" w:rsidR="00F61B9B" w:rsidRPr="00F61B9B" w:rsidRDefault="00F61B9B" w:rsidP="00F61B9B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F61B9B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TÊN </w:t>
                        </w:r>
                        <w:r w:rsidRPr="00F61B9B">
                          <w:rPr>
                            <w:rFonts w:ascii="Times New Roman" w:hAnsi="Times New Roman" w:hint="eastAsia"/>
                            <w:b/>
                            <w:sz w:val="40"/>
                            <w:szCs w:val="28"/>
                          </w:rPr>
                          <w:t>Đ</w:t>
                        </w:r>
                        <w:r w:rsidRPr="00F61B9B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Ề TÀI</w:t>
                        </w:r>
                      </w:p>
                      <w:p w14:paraId="4520926E" w14:textId="0A40473F" w:rsidR="007C3465" w:rsidRPr="001A25BD" w:rsidRDefault="006F61D5" w:rsidP="00F61B9B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XÂY DỰNG </w:t>
                        </w:r>
                        <w:r w:rsidR="0057793A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PHẦN MỀM</w:t>
                        </w: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 QUẢN LÝ DANH BẠ </w:t>
                        </w:r>
                      </w:p>
                    </w:txbxContent>
                  </v:textbox>
                </v:shape>
                <v:shape id="Text Box 40" o:spid="_x0000_s1038" type="#_x0000_t202" style="position:absolute;left:1371;top:60674;width:27737;height:30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D10ACB4" w14:textId="77777777" w:rsidR="007A410F" w:rsidRPr="005D49C9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SINH VIÊN THỰC HIỆN</w:t>
                        </w:r>
                      </w:p>
                      <w:p w14:paraId="4257D121" w14:textId="59E8D548" w:rsidR="007A410F" w:rsidRPr="006F61D5" w:rsidRDefault="006F61D5" w:rsidP="006F61D5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Vũ Đình Hoàng</w:t>
                        </w:r>
                        <w:r w:rsidR="00715BD9"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2121050409</w:t>
                        </w:r>
                        <w:r w:rsidR="00715BD9"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 w:rsidR="005D49C9"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</w:p>
                      <w:p w14:paraId="3DFEBA07" w14:textId="3270FE3A" w:rsidR="002A0309" w:rsidRPr="00715BD9" w:rsidRDefault="002A0309" w:rsidP="002A030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715BD9">
                          <w:rPr>
                            <w:rFonts w:ascii="Times New Roman" w:hAnsi="Times New Roman"/>
                            <w:sz w:val="24"/>
                          </w:rPr>
                          <w:t xml:space="preserve">Nguyễn </w:t>
                        </w:r>
                        <w:r w:rsidR="006F61D5">
                          <w:rPr>
                            <w:rFonts w:ascii="Times New Roman" w:hAnsi="Times New Roman"/>
                            <w:sz w:val="24"/>
                          </w:rPr>
                          <w:t>Ngọc Minh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6F61D5">
                          <w:rPr>
                            <w:rFonts w:ascii="Times New Roman" w:hAnsi="Times New Roman"/>
                            <w:sz w:val="24"/>
                          </w:rPr>
                          <w:t>(2121050595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(C)</w:t>
                        </w:r>
                      </w:p>
                      <w:p w14:paraId="7FDACD93" w14:textId="3A012605" w:rsidR="002A0309" w:rsidRPr="00715BD9" w:rsidRDefault="006F61D5" w:rsidP="002A030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Hà Tấn Tường</w:t>
                        </w:r>
                        <w:r w:rsidR="002A0309"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2121050164</w:t>
                        </w:r>
                        <w:r w:rsidR="002A0309"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 w:rsidR="002A0309"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</w:p>
                      <w:p w14:paraId="080D7B10" w14:textId="28CA99F9" w:rsidR="002A0309" w:rsidRDefault="002A0309" w:rsidP="002A0309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="006F61D5">
                          <w:rPr>
                            <w:rFonts w:ascii="Times New Roman" w:hAnsi="Times New Roman"/>
                            <w:sz w:val="24"/>
                          </w:rPr>
                          <w:t>DCCTCLC66A1</w:t>
                        </w:r>
                      </w:p>
                      <w:p w14:paraId="0836D5A1" w14:textId="3FAA3978" w:rsidR="005761BF" w:rsidRPr="005761BF" w:rsidRDefault="005761BF" w:rsidP="002A0309">
                        <w:pPr>
                          <w:jc w:val="center"/>
                          <w:rPr>
                            <w:rFonts w:ascii=".VnTimeH" w:hAnsi=".VnTimeH"/>
                            <w:i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6670;top:60674;width:2895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8E21183" w14:textId="77777777"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CÁN BỘ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GIẢNG DẠY</w:t>
                        </w:r>
                      </w:p>
                      <w:p w14:paraId="23C6B924" w14:textId="7D49FD1E" w:rsidR="007A410F" w:rsidRPr="007A410F" w:rsidRDefault="006F61D5" w:rsidP="007A410F">
                        <w:pPr>
                          <w:jc w:val="center"/>
                          <w:rPr>
                            <w:rFonts w:ascii="Times New Roman" w:hAnsi="Times New Roman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GVC. NCS. ThS. Phạm Văn Đồng</w:t>
                        </w:r>
                      </w:p>
                      <w:p w14:paraId="19B958CC" w14:textId="593D97B1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</w:t>
                        </w:r>
                        <w:r w:rsidR="005D49C9"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6F61D5">
                          <w:rPr>
                            <w:rFonts w:ascii="Times New Roman" w:hAnsi="Times New Roman"/>
                            <w:sz w:val="24"/>
                          </w:rPr>
                          <w:t>Công nghệ phần mềm</w:t>
                        </w:r>
                      </w:p>
                      <w:p w14:paraId="76903EDB" w14:textId="77777777"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AD3D92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BodoniH"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BlackH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936413">
    <w:abstractNumId w:val="9"/>
  </w:num>
  <w:num w:numId="2" w16cid:durableId="49348847">
    <w:abstractNumId w:val="7"/>
  </w:num>
  <w:num w:numId="3" w16cid:durableId="1517231591">
    <w:abstractNumId w:val="6"/>
  </w:num>
  <w:num w:numId="4" w16cid:durableId="1988363176">
    <w:abstractNumId w:val="5"/>
  </w:num>
  <w:num w:numId="5" w16cid:durableId="1231383804">
    <w:abstractNumId w:val="4"/>
  </w:num>
  <w:num w:numId="6" w16cid:durableId="2117749300">
    <w:abstractNumId w:val="8"/>
  </w:num>
  <w:num w:numId="7" w16cid:durableId="954360586">
    <w:abstractNumId w:val="3"/>
  </w:num>
  <w:num w:numId="8" w16cid:durableId="1528060645">
    <w:abstractNumId w:val="2"/>
  </w:num>
  <w:num w:numId="9" w16cid:durableId="1798832373">
    <w:abstractNumId w:val="1"/>
  </w:num>
  <w:num w:numId="10" w16cid:durableId="12253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597"/>
    <w:rsid w:val="00013160"/>
    <w:rsid w:val="000217AD"/>
    <w:rsid w:val="000422F0"/>
    <w:rsid w:val="00101609"/>
    <w:rsid w:val="001772E7"/>
    <w:rsid w:val="0019207D"/>
    <w:rsid w:val="001A25BD"/>
    <w:rsid w:val="002271C2"/>
    <w:rsid w:val="002343E4"/>
    <w:rsid w:val="00245CAA"/>
    <w:rsid w:val="002A0309"/>
    <w:rsid w:val="00364C7F"/>
    <w:rsid w:val="003E22EE"/>
    <w:rsid w:val="003E3F49"/>
    <w:rsid w:val="00412BA7"/>
    <w:rsid w:val="004E743A"/>
    <w:rsid w:val="00561D58"/>
    <w:rsid w:val="00573AC0"/>
    <w:rsid w:val="005761BF"/>
    <w:rsid w:val="0057793A"/>
    <w:rsid w:val="00587DF7"/>
    <w:rsid w:val="005D49C9"/>
    <w:rsid w:val="006F61D5"/>
    <w:rsid w:val="00715BD9"/>
    <w:rsid w:val="007201F3"/>
    <w:rsid w:val="007701B0"/>
    <w:rsid w:val="007A410F"/>
    <w:rsid w:val="007C3465"/>
    <w:rsid w:val="00847253"/>
    <w:rsid w:val="00963D03"/>
    <w:rsid w:val="00965335"/>
    <w:rsid w:val="00965AC7"/>
    <w:rsid w:val="00A26CA5"/>
    <w:rsid w:val="00AD3D92"/>
    <w:rsid w:val="00AD4509"/>
    <w:rsid w:val="00C3269E"/>
    <w:rsid w:val="00C83D47"/>
    <w:rsid w:val="00C94729"/>
    <w:rsid w:val="00D0310D"/>
    <w:rsid w:val="00D1074C"/>
    <w:rsid w:val="00D32255"/>
    <w:rsid w:val="00D37368"/>
    <w:rsid w:val="00D40FE3"/>
    <w:rsid w:val="00D73CC5"/>
    <w:rsid w:val="00D763DF"/>
    <w:rsid w:val="00D94517"/>
    <w:rsid w:val="00DB6D2E"/>
    <w:rsid w:val="00DE5B62"/>
    <w:rsid w:val="00E706D9"/>
    <w:rsid w:val="00E86DD2"/>
    <w:rsid w:val="00EC0B00"/>
    <w:rsid w:val="00F3492A"/>
    <w:rsid w:val="00F559F6"/>
    <w:rsid w:val="00F61B9B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2A752"/>
  <w15:docId w15:val="{34A2D840-ECE0-476E-922E-EEA67D78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3E4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5f9ae4-0988-4b07-89c7-56bec65112b7">
      <Terms xmlns="http://schemas.microsoft.com/office/infopath/2007/PartnerControls"/>
    </lcf76f155ced4ddcb4097134ff3c332f>
    <TaxCatchAll xmlns="9977509d-524a-4a0f-a598-c1d56c67f5c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77F0B17716A743A2E8CFB7431D94AD" ma:contentTypeVersion="11" ma:contentTypeDescription="Create a new document." ma:contentTypeScope="" ma:versionID="1799a490d1a61fca76db2bd534811af7">
  <xsd:schema xmlns:xsd="http://www.w3.org/2001/XMLSchema" xmlns:xs="http://www.w3.org/2001/XMLSchema" xmlns:p="http://schemas.microsoft.com/office/2006/metadata/properties" xmlns:ns2="335f9ae4-0988-4b07-89c7-56bec65112b7" xmlns:ns3="9977509d-524a-4a0f-a598-c1d56c67f5cf" targetNamespace="http://schemas.microsoft.com/office/2006/metadata/properties" ma:root="true" ma:fieldsID="8be65f776d236f3e422c26ca2f63c1ba" ns2:_="" ns3:_="">
    <xsd:import namespace="335f9ae4-0988-4b07-89c7-56bec65112b7"/>
    <xsd:import namespace="9977509d-524a-4a0f-a598-c1d56c67f5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f9ae4-0988-4b07-89c7-56bec6511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4f28ad-64bb-42c4-9fe1-28e8126d2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7509d-524a-4a0f-a598-c1d56c67f5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42f5d7-b949-4205-aa61-939e1ccb1794}" ma:internalName="TaxCatchAll" ma:showField="CatchAllData" ma:web="9977509d-524a-4a0f-a598-c1d56c67f5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FC8027-ACED-47D1-877D-FD92CE0977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104B78-8ABE-469A-8F30-E4370F8442D0}">
  <ds:schemaRefs>
    <ds:schemaRef ds:uri="http://schemas.microsoft.com/office/2006/metadata/properties"/>
    <ds:schemaRef ds:uri="http://schemas.microsoft.com/office/infopath/2007/PartnerControls"/>
    <ds:schemaRef ds:uri="335f9ae4-0988-4b07-89c7-56bec65112b7"/>
    <ds:schemaRef ds:uri="9977509d-524a-4a0f-a598-c1d56c67f5cf"/>
  </ds:schemaRefs>
</ds:datastoreItem>
</file>

<file path=customXml/itemProps3.xml><?xml version="1.0" encoding="utf-8"?>
<ds:datastoreItem xmlns:ds="http://schemas.openxmlformats.org/officeDocument/2006/customXml" ds:itemID="{93F7DA85-66FA-4300-98D4-064F65CC4B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0BDC4E-00CD-4522-A54F-FE43EE74F8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f9ae4-0988-4b07-89c7-56bec65112b7"/>
    <ds:schemaRef ds:uri="9977509d-524a-4a0f-a598-c1d56c67f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Mau_Bia_DATN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VŨ ĐÌNH HOÀNG</cp:lastModifiedBy>
  <cp:revision>16</cp:revision>
  <cp:lastPrinted>2006-10-05T17:48:00Z</cp:lastPrinted>
  <dcterms:created xsi:type="dcterms:W3CDTF">2016-06-02T08:40:00Z</dcterms:created>
  <dcterms:modified xsi:type="dcterms:W3CDTF">2024-06-04T15:38:00Z</dcterms:modified>
  <cp:category>Van ban &amp; Mau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0x0101002C77F0B17716A743A2E8CFB7431D94AD</vt:lpwstr>
  </property>
</Properties>
</file>